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71B" w:rsidRPr="00363AAB" w:rsidRDefault="00C77BC8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>Ata de Reunião</w:t>
      </w:r>
    </w:p>
    <w:p w:rsidR="0063171B" w:rsidRPr="00363AAB" w:rsidRDefault="008D569A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bookmarkStart w:id="0" w:name="_Toc169532547"/>
      <w:bookmarkStart w:id="1" w:name="_Toc452813577"/>
      <w:bookmarkStart w:id="2" w:name="_Toc436203377"/>
      <w:r>
        <w:rPr>
          <w:rFonts w:cs="Arial"/>
          <w:sz w:val="24"/>
          <w:szCs w:val="24"/>
          <w:lang w:val="pt-BR"/>
        </w:rPr>
        <w:t>Informações do Projeto</w:t>
      </w:r>
      <w:bookmarkEnd w:id="0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257"/>
        <w:gridCol w:w="5933"/>
      </w:tblGrid>
      <w:tr w:rsidR="008D569A" w:rsidRPr="00DA33AE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D569A" w:rsidRPr="00363AAB" w:rsidRDefault="008D569A" w:rsidP="008D569A">
            <w:pPr>
              <w:pStyle w:val="Corpodetexto"/>
              <w:keepNext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Projeto</w:t>
            </w:r>
          </w:p>
        </w:tc>
        <w:tc>
          <w:tcPr>
            <w:tcW w:w="5933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D569A" w:rsidRPr="008E7400" w:rsidRDefault="008E7400" w:rsidP="001054C9">
            <w:pPr>
              <w:pStyle w:val="InfoBlue"/>
              <w:rPr>
                <w:rFonts w:ascii="Arial" w:hAnsi="Arial" w:cs="Arial"/>
              </w:rPr>
            </w:pPr>
            <w:r w:rsidRPr="008E7400">
              <w:t xml:space="preserve">Gerenciamento das Tecnologias da Informação e Comunicação das Escolas Públicas </w:t>
            </w:r>
            <w:r w:rsidRPr="008E7400">
              <w:rPr>
                <w:rFonts w:eastAsia="Arial"/>
              </w:rPr>
              <w:t xml:space="preserve">– </w:t>
            </w:r>
            <w:r w:rsidRPr="008E7400">
              <w:t>Sistema</w:t>
            </w:r>
            <w:r w:rsidR="0004464C">
              <w:rPr>
                <w:rFonts w:eastAsia="Arial"/>
              </w:rPr>
              <w:t xml:space="preserve"> </w:t>
            </w:r>
            <w:r w:rsidR="0004464C" w:rsidRPr="0004464C">
              <w:rPr>
                <w:rFonts w:eastAsia="Arial"/>
              </w:rPr>
              <w:t>Multitec JF</w:t>
            </w:r>
            <w:r w:rsidR="0004464C">
              <w:rPr>
                <w:rFonts w:eastAsia="Arial"/>
              </w:rPr>
              <w:t>.</w:t>
            </w:r>
          </w:p>
        </w:tc>
      </w:tr>
      <w:tr w:rsidR="008E7400" w:rsidRPr="00DA33AE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Pr="00363AAB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Participantes</w:t>
            </w: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8E7400" w:rsidRDefault="0004464C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Antonio Fabrício do Nascimento Monteiro</w:t>
            </w:r>
          </w:p>
        </w:tc>
      </w:tr>
      <w:tr w:rsidR="008E7400" w:rsidRPr="008E7400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91022F" w:rsidRDefault="0004464C" w:rsidP="00167D26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Fabrícia Vieira Dantas</w:t>
            </w:r>
          </w:p>
        </w:tc>
      </w:tr>
      <w:tr w:rsidR="008E7400" w:rsidRPr="00DA33AE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4464C" w:rsidRPr="0004464C" w:rsidRDefault="0004464C" w:rsidP="00167D26">
            <w:pPr>
              <w:snapToGrid w:val="0"/>
              <w:rPr>
                <w:sz w:val="18"/>
                <w:lang w:val="pt-BR"/>
              </w:rPr>
            </w:pPr>
            <w:r w:rsidRPr="0004464C">
              <w:rPr>
                <w:sz w:val="18"/>
                <w:lang w:val="pt-BR"/>
              </w:rPr>
              <w:t>Idemar Do Carmo Melo Junior</w:t>
            </w:r>
          </w:p>
        </w:tc>
      </w:tr>
      <w:tr w:rsidR="0004464C" w:rsidRPr="0004464C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4464C" w:rsidRDefault="0004464C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4464C" w:rsidRPr="0004464C" w:rsidRDefault="0004464C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Joelânio Mesquita Lima</w:t>
            </w:r>
          </w:p>
        </w:tc>
      </w:tr>
    </w:tbl>
    <w:bookmarkEnd w:id="1"/>
    <w:bookmarkEnd w:id="2"/>
    <w:p w:rsidR="0063171B" w:rsidRPr="00363AAB" w:rsidRDefault="00C77BC8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Pauta de Reunião</w:t>
      </w:r>
    </w:p>
    <w:p w:rsidR="00542BA6" w:rsidRPr="00542BA6" w:rsidRDefault="00FC2B08" w:rsidP="001054C9">
      <w:pPr>
        <w:pStyle w:val="InfoBlue"/>
      </w:pPr>
      <w:r>
        <w:t>Aperfeiçoamento</w:t>
      </w:r>
      <w:r w:rsidR="00CF3022">
        <w:t xml:space="preserve"> </w:t>
      </w:r>
      <w:r w:rsidR="00E770BE">
        <w:t>do documento</w:t>
      </w:r>
      <w:r w:rsidR="00542BA6">
        <w:t xml:space="preserve"> de Requisitos</w:t>
      </w:r>
    </w:p>
    <w:p w:rsidR="0063171B" w:rsidRPr="00363AAB" w:rsidRDefault="00C77BC8" w:rsidP="005E58F2">
      <w:pPr>
        <w:pStyle w:val="Ttulo1"/>
        <w:spacing w:before="240"/>
        <w:ind w:left="709" w:hanging="709"/>
        <w:rPr>
          <w:rFonts w:cs="Arial"/>
          <w:sz w:val="24"/>
          <w:szCs w:val="24"/>
          <w:lang w:val="pt-BR"/>
        </w:rPr>
      </w:pPr>
      <w:bookmarkStart w:id="3" w:name="_Toc436203381"/>
      <w:r>
        <w:rPr>
          <w:rFonts w:cs="Arial"/>
          <w:sz w:val="24"/>
          <w:szCs w:val="24"/>
          <w:lang w:val="pt-BR"/>
        </w:rPr>
        <w:t>Assuntos Abordados</w:t>
      </w:r>
    </w:p>
    <w:bookmarkEnd w:id="3"/>
    <w:p w:rsidR="0063171B" w:rsidRPr="00363AAB" w:rsidRDefault="00C77BC8">
      <w:pPr>
        <w:pStyle w:val="Ttulo2"/>
        <w:rPr>
          <w:rFonts w:cs="Arial"/>
          <w:lang w:val="pt-BR"/>
        </w:rPr>
      </w:pPr>
      <w:r>
        <w:rPr>
          <w:rFonts w:cs="Arial"/>
          <w:lang w:val="pt-BR"/>
        </w:rPr>
        <w:t>Assunto 1</w:t>
      </w:r>
    </w:p>
    <w:p w:rsidR="0063171B" w:rsidRPr="00363AAB" w:rsidRDefault="00C77BC8" w:rsidP="001054C9">
      <w:pPr>
        <w:pStyle w:val="InfoBlue"/>
      </w:pPr>
      <w:r>
        <w:t>Ações a serem realizadas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981"/>
        <w:gridCol w:w="7209"/>
      </w:tblGrid>
      <w:tr w:rsidR="00C77BC8" w:rsidRPr="007A6099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001</w:t>
            </w:r>
          </w:p>
          <w:p w:rsidR="00C77BC8" w:rsidRDefault="00C77BC8" w:rsidP="00C16BD3">
            <w:pPr>
              <w:pStyle w:val="Textotabela"/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  <w:r>
              <w:t>Descrição da ação:</w:t>
            </w:r>
            <w:r>
              <w:rPr>
                <w:color w:val="3366FF"/>
              </w:rPr>
              <w:t xml:space="preserve"> </w:t>
            </w:r>
            <w:r w:rsidR="00CF3022">
              <w:t>Na opo</w:t>
            </w:r>
            <w:r w:rsidR="007A6099">
              <w:t xml:space="preserve">rtunidade foram </w:t>
            </w:r>
            <w:r w:rsidR="005C2903">
              <w:t>analisado</w:t>
            </w:r>
            <w:r w:rsidR="0004464C">
              <w:t>s</w:t>
            </w:r>
            <w:r w:rsidR="005C2903">
              <w:t xml:space="preserve"> os levantamentos de requisitos e discutidas</w:t>
            </w:r>
            <w:r w:rsidR="007A6099">
              <w:t xml:space="preserve"> as </w:t>
            </w:r>
            <w:r w:rsidR="005C2903">
              <w:t>funções de cada integrante no projeto</w:t>
            </w:r>
            <w:r w:rsidR="007A6099">
              <w:t>. O</w:t>
            </w:r>
            <w:r w:rsidR="00CF3022">
              <w:t xml:space="preserve"> documento de visão </w:t>
            </w:r>
            <w:r w:rsidR="007A6099">
              <w:t>contribuiu para uma a</w:t>
            </w:r>
            <w:r w:rsidR="00CF3022">
              <w:t xml:space="preserve">rgumentação </w:t>
            </w:r>
            <w:r w:rsidR="007A6099">
              <w:t>mais aprofundada dos</w:t>
            </w:r>
            <w:r w:rsidR="00CF3022">
              <w:t xml:space="preserve"> requisitos </w:t>
            </w:r>
            <w:r w:rsidR="007A6099">
              <w:t>necessários para a aplicação</w:t>
            </w:r>
            <w:r w:rsidR="00CF3022">
              <w:t xml:space="preserve">. </w:t>
            </w:r>
            <w:r w:rsidR="0004464C">
              <w:t>No encontro estavam</w:t>
            </w:r>
            <w:r w:rsidR="007A6099">
              <w:t xml:space="preserve"> presentes </w:t>
            </w:r>
            <w:r w:rsidR="00E770BE">
              <w:t>o</w:t>
            </w:r>
            <w:r w:rsidR="007A6099">
              <w:t>s Stakeholds</w:t>
            </w:r>
            <w:bookmarkStart w:id="4" w:name="_GoBack"/>
            <w:bookmarkEnd w:id="4"/>
            <w:r w:rsidR="007A6099">
              <w:t xml:space="preserve"> do negó</w:t>
            </w:r>
            <w:r w:rsidR="00082071">
              <w:t>cio</w:t>
            </w:r>
            <w:r w:rsidR="00E770BE">
              <w:t xml:space="preserve">, que nos </w:t>
            </w:r>
            <w:r w:rsidR="007A6099">
              <w:t>auxilio</w:t>
            </w:r>
            <w:r w:rsidR="00082071">
              <w:t>u</w:t>
            </w:r>
            <w:r w:rsidR="00E770BE">
              <w:t xml:space="preserve"> a refinar melhor esse documento.</w:t>
            </w:r>
          </w:p>
          <w:p w:rsidR="00C77BC8" w:rsidRDefault="00C77BC8" w:rsidP="00C16BD3">
            <w:pPr>
              <w:pStyle w:val="Textotabela"/>
            </w:pPr>
            <w:r>
              <w:t xml:space="preserve">Responsável: </w:t>
            </w:r>
            <w:r w:rsidR="0004464C">
              <w:t>Antonio Fabrício, Fabrícia Vieira, Idemar Junior e Joelânio Mesquita</w:t>
            </w:r>
            <w:r w:rsidR="00E770BE">
              <w:t>.</w:t>
            </w:r>
          </w:p>
          <w:p w:rsidR="00C77BC8" w:rsidRDefault="00C77BC8" w:rsidP="004215D6">
            <w:pPr>
              <w:pStyle w:val="Textotabela"/>
            </w:pPr>
            <w:r>
              <w:t xml:space="preserve">Data prevista de conclusão: </w:t>
            </w:r>
            <w:r w:rsidR="00082071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13/04/2017</w:t>
            </w:r>
          </w:p>
        </w:tc>
      </w:tr>
    </w:tbl>
    <w:p w:rsidR="00BF5B8E" w:rsidRPr="00BF5B8E" w:rsidRDefault="00BF5B8E" w:rsidP="00BF5B8E">
      <w:pPr>
        <w:rPr>
          <w:lang w:val="pt-BR"/>
        </w:rPr>
      </w:pPr>
    </w:p>
    <w:sectPr w:rsidR="00BF5B8E" w:rsidRPr="00BF5B8E" w:rsidSect="00F62096">
      <w:headerReference w:type="default" r:id="rId7"/>
      <w:footerReference w:type="default" r:id="rId8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4D6" w:rsidRDefault="004204D6">
      <w:r>
        <w:separator/>
      </w:r>
    </w:p>
  </w:endnote>
  <w:endnote w:type="continuationSeparator" w:id="0">
    <w:p w:rsidR="004204D6" w:rsidRDefault="00420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176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Default="0017395B">
          <w:pPr>
            <w:ind w:right="360"/>
          </w:pPr>
          <w:r w:rsidRPr="00396FB1">
            <w:rPr>
              <w:rFonts w:ascii="Arial" w:hAnsi="Arial" w:cs="Arial"/>
              <w:sz w:val="18"/>
              <w:szCs w:val="18"/>
              <w:lang w:val="pt-BR"/>
            </w:rPr>
            <w:t xml:space="preserve">Versão do </w:t>
          </w:r>
          <w:proofErr w:type="spellStart"/>
          <w:r w:rsidRPr="000A12DC">
            <w:rPr>
              <w:rFonts w:ascii="Arial" w:hAnsi="Arial" w:cs="Arial"/>
              <w:i/>
              <w:sz w:val="18"/>
              <w:szCs w:val="18"/>
              <w:lang w:val="pt-BR"/>
            </w:rPr>
            <w:t>template</w:t>
          </w:r>
          <w:proofErr w:type="spellEnd"/>
          <w:r w:rsidRPr="00396FB1">
            <w:rPr>
              <w:rFonts w:ascii="Arial" w:hAnsi="Arial" w:cs="Arial"/>
              <w:sz w:val="18"/>
              <w:szCs w:val="18"/>
              <w:lang w:val="pt-BR"/>
            </w:rPr>
            <w:t>: A.01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5571A">
          <w:pPr>
            <w:jc w:val="center"/>
            <w:rPr>
              <w:sz w:val="18"/>
              <w:szCs w:val="18"/>
            </w:rPr>
          </w:pPr>
          <w:r w:rsidRPr="0017395B">
            <w:rPr>
              <w:sz w:val="18"/>
              <w:szCs w:val="18"/>
            </w:rPr>
            <w:fldChar w:fldCharType="begin"/>
          </w:r>
          <w:r w:rsidR="00D41763" w:rsidRPr="0017395B">
            <w:rPr>
              <w:sz w:val="18"/>
              <w:szCs w:val="18"/>
            </w:rPr>
            <w:instrText xml:space="preserve"> DATE \@ "yyyy" </w:instrText>
          </w:r>
          <w:r w:rsidRPr="0017395B">
            <w:rPr>
              <w:sz w:val="18"/>
              <w:szCs w:val="18"/>
            </w:rPr>
            <w:fldChar w:fldCharType="separate"/>
          </w:r>
          <w:r w:rsidR="00DA33AE">
            <w:rPr>
              <w:noProof/>
              <w:sz w:val="18"/>
              <w:szCs w:val="18"/>
            </w:rPr>
            <w:t>2017</w:t>
          </w:r>
          <w:r w:rsidRPr="0017395B">
            <w:rPr>
              <w:sz w:val="18"/>
              <w:szCs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41763">
          <w:pPr>
            <w:jc w:val="right"/>
            <w:rPr>
              <w:sz w:val="18"/>
              <w:szCs w:val="18"/>
            </w:rPr>
          </w:pPr>
          <w:smartTag w:uri="schemas-houaiss/mini" w:element="verbetes">
            <w:r w:rsidRPr="0017395B">
              <w:rPr>
                <w:sz w:val="18"/>
                <w:szCs w:val="18"/>
                <w:lang w:val="pt-BR"/>
              </w:rPr>
              <w:t>Página</w:t>
            </w:r>
          </w:smartTag>
          <w:r w:rsidRPr="0017395B">
            <w:rPr>
              <w:sz w:val="18"/>
              <w:szCs w:val="18"/>
              <w:lang w:val="pt-BR"/>
            </w:rPr>
            <w:t xml:space="preserve"> </w: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DA33AE">
            <w:rPr>
              <w:rStyle w:val="Nmerodepgina"/>
              <w:rFonts w:ascii="Arial" w:hAnsi="Arial" w:cs="Arial"/>
              <w:noProof/>
              <w:sz w:val="18"/>
              <w:szCs w:val="18"/>
              <w:lang w:val="pt-BR"/>
            </w:rPr>
            <w:t>1</w: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</w:tr>
  </w:tbl>
  <w:p w:rsidR="00D41763" w:rsidRDefault="00D4176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4D6" w:rsidRDefault="004204D6">
      <w:r>
        <w:separator/>
      </w:r>
    </w:p>
  </w:footnote>
  <w:footnote w:type="continuationSeparator" w:id="0">
    <w:p w:rsidR="004204D6" w:rsidRDefault="004204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920"/>
      <w:gridCol w:w="3638"/>
    </w:tblGrid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4215D6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>Si5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 w:rsidP="0004464C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 w:rsidRPr="0017395B">
            <w:rPr>
              <w:rFonts w:ascii="Arial" w:hAnsi="Arial" w:cs="Arial"/>
              <w:sz w:val="18"/>
              <w:szCs w:val="18"/>
            </w:rPr>
            <w:t xml:space="preserve">  Relator:</w:t>
          </w:r>
          <w:r w:rsidR="004215D6">
            <w:rPr>
              <w:rFonts w:ascii="Arial" w:hAnsi="Arial" w:cs="Arial"/>
              <w:sz w:val="18"/>
              <w:szCs w:val="18"/>
            </w:rPr>
            <w:t xml:space="preserve"> </w:t>
          </w:r>
          <w:r w:rsidR="0004464C">
            <w:rPr>
              <w:rFonts w:ascii="Arial" w:hAnsi="Arial" w:cs="Arial"/>
              <w:sz w:val="18"/>
              <w:szCs w:val="18"/>
            </w:rPr>
            <w:t>Fabrícia Dantas</w:t>
          </w:r>
        </w:p>
      </w:tc>
    </w:tr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4215D6" w:rsidRDefault="004215D6" w:rsidP="0004464C">
          <w:pPr>
            <w:rPr>
              <w:rFonts w:ascii="Arial" w:hAnsi="Arial" w:cs="Arial"/>
              <w:sz w:val="18"/>
              <w:szCs w:val="18"/>
              <w:lang w:val="pt-BR"/>
            </w:rPr>
          </w:pPr>
          <w:r w:rsidRPr="004215D6">
            <w:rPr>
              <w:lang w:val="pt-BR"/>
            </w:rPr>
            <w:t xml:space="preserve">Gerenciamento das Tecnologias da Informação e Comunicação das Escolas Públicas </w:t>
          </w:r>
          <w:r w:rsidRPr="004215D6">
            <w:rPr>
              <w:rFonts w:eastAsia="Arial"/>
              <w:lang w:val="pt-BR"/>
            </w:rPr>
            <w:t xml:space="preserve">– </w:t>
          </w:r>
          <w:r w:rsidR="0004464C">
            <w:rPr>
              <w:lang w:val="pt-BR"/>
            </w:rPr>
            <w:t>Sistema Multitec JF.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>
          <w:pPr>
            <w:rPr>
              <w:rFonts w:ascii="Arial" w:hAnsi="Arial" w:cs="Arial"/>
              <w:sz w:val="18"/>
              <w:szCs w:val="18"/>
            </w:rPr>
          </w:pPr>
          <w:r w:rsidRPr="004215D6">
            <w:rPr>
              <w:rFonts w:ascii="Arial" w:hAnsi="Arial" w:cs="Arial"/>
              <w:sz w:val="18"/>
              <w:szCs w:val="18"/>
              <w:lang w:val="pt-BR"/>
            </w:rPr>
            <w:t xml:space="preserve">  </w:t>
          </w:r>
          <w:smartTag w:uri="schemas-houaiss/mini" w:element="verbetes">
            <w:r w:rsidRPr="0017395B">
              <w:rPr>
                <w:rFonts w:ascii="Arial" w:hAnsi="Arial" w:cs="Arial"/>
                <w:sz w:val="18"/>
                <w:szCs w:val="18"/>
                <w:lang w:val="pt-BR"/>
              </w:rPr>
              <w:t>Data</w:t>
            </w:r>
          </w:smartTag>
          <w:r w:rsidRPr="0017395B">
            <w:rPr>
              <w:rFonts w:ascii="Arial" w:hAnsi="Arial" w:cs="Arial"/>
              <w:sz w:val="18"/>
              <w:szCs w:val="18"/>
              <w:lang w:val="pt-BR"/>
            </w:rPr>
            <w:t>:</w:t>
          </w:r>
          <w:r w:rsidRPr="0017395B">
            <w:rPr>
              <w:rFonts w:ascii="Arial" w:hAnsi="Arial" w:cs="Arial"/>
              <w:sz w:val="18"/>
              <w:szCs w:val="18"/>
            </w:rPr>
            <w:t xml:space="preserve"> </w:t>
          </w:r>
          <w:r w:rsidR="004215D6">
            <w:rPr>
              <w:rFonts w:ascii="Arial" w:hAnsi="Arial" w:cs="Arial"/>
              <w:sz w:val="18"/>
              <w:szCs w:val="18"/>
              <w:lang w:val="pt-BR"/>
            </w:rPr>
            <w:t>&lt;</w:t>
          </w:r>
          <w:r w:rsidR="00E770BE">
            <w:rPr>
              <w:rFonts w:ascii="Arial" w:hAnsi="Arial" w:cs="Arial"/>
              <w:sz w:val="18"/>
              <w:szCs w:val="18"/>
              <w:lang w:val="pt-BR"/>
            </w:rPr>
            <w:t>14</w:t>
          </w:r>
          <w:r w:rsidR="004215D6">
            <w:rPr>
              <w:rFonts w:ascii="Arial" w:hAnsi="Arial" w:cs="Arial"/>
              <w:sz w:val="18"/>
              <w:szCs w:val="18"/>
              <w:lang w:val="pt-BR"/>
            </w:rPr>
            <w:t>/05/2013</w:t>
          </w:r>
          <w:r w:rsidRPr="0017395B">
            <w:rPr>
              <w:rFonts w:ascii="Arial" w:hAnsi="Arial" w:cs="Arial"/>
              <w:sz w:val="18"/>
              <w:szCs w:val="18"/>
              <w:lang w:val="pt-BR"/>
            </w:rPr>
            <w:t>&gt;</w:t>
          </w:r>
        </w:p>
      </w:tc>
    </w:tr>
  </w:tbl>
  <w:p w:rsidR="00D41763" w:rsidRDefault="00D4176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64B20CD"/>
    <w:multiLevelType w:val="hybridMultilevel"/>
    <w:tmpl w:val="3A7ABF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AC686E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1B037B5"/>
    <w:multiLevelType w:val="hybridMultilevel"/>
    <w:tmpl w:val="8A348D1C"/>
    <w:lvl w:ilvl="0" w:tplc="4524C670">
      <w:start w:val="1"/>
      <w:numFmt w:val="bullet"/>
      <w:pStyle w:val="Listabul"/>
      <w:lvlText w:val="-"/>
      <w:lvlJc w:val="left"/>
      <w:pPr>
        <w:tabs>
          <w:tab w:val="num" w:pos="1069"/>
        </w:tabs>
        <w:ind w:left="1021" w:hanging="312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640BC"/>
    <w:multiLevelType w:val="hybridMultilevel"/>
    <w:tmpl w:val="78FE398E"/>
    <w:lvl w:ilvl="0" w:tplc="EB3E27A2">
      <w:start w:val="1"/>
      <w:numFmt w:val="bullet"/>
      <w:lvlText w:val=""/>
      <w:lvlJc w:val="left"/>
      <w:pPr>
        <w:tabs>
          <w:tab w:val="num" w:pos="1429"/>
        </w:tabs>
        <w:ind w:left="1429" w:hanging="15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92366E0"/>
    <w:multiLevelType w:val="hybridMultilevel"/>
    <w:tmpl w:val="C45EEDE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6C94DB7"/>
    <w:multiLevelType w:val="hybridMultilevel"/>
    <w:tmpl w:val="7B447B3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1E03B56"/>
    <w:multiLevelType w:val="multilevel"/>
    <w:tmpl w:val="22F0C0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2144CC3"/>
    <w:multiLevelType w:val="hybridMultilevel"/>
    <w:tmpl w:val="B9BCE856"/>
    <w:lvl w:ilvl="0" w:tplc="BB183360">
      <w:start w:val="1"/>
      <w:numFmt w:val="bullet"/>
      <w:pStyle w:val="InfoBlu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8"/>
  </w:num>
  <w:num w:numId="5">
    <w:abstractNumId w:val="34"/>
  </w:num>
  <w:num w:numId="6">
    <w:abstractNumId w:val="26"/>
  </w:num>
  <w:num w:numId="7">
    <w:abstractNumId w:val="24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3"/>
  </w:num>
  <w:num w:numId="11">
    <w:abstractNumId w:val="6"/>
  </w:num>
  <w:num w:numId="12">
    <w:abstractNumId w:val="19"/>
  </w:num>
  <w:num w:numId="13">
    <w:abstractNumId w:val="17"/>
  </w:num>
  <w:num w:numId="14">
    <w:abstractNumId w:val="32"/>
  </w:num>
  <w:num w:numId="15">
    <w:abstractNumId w:val="16"/>
  </w:num>
  <w:num w:numId="16">
    <w:abstractNumId w:val="9"/>
  </w:num>
  <w:num w:numId="17">
    <w:abstractNumId w:val="30"/>
  </w:num>
  <w:num w:numId="18">
    <w:abstractNumId w:val="23"/>
  </w:num>
  <w:num w:numId="19">
    <w:abstractNumId w:val="10"/>
  </w:num>
  <w:num w:numId="20">
    <w:abstractNumId w:val="21"/>
  </w:num>
  <w:num w:numId="21">
    <w:abstractNumId w:val="15"/>
  </w:num>
  <w:num w:numId="22">
    <w:abstractNumId w:val="29"/>
  </w:num>
  <w:num w:numId="23">
    <w:abstractNumId w:val="13"/>
  </w:num>
  <w:num w:numId="24">
    <w:abstractNumId w:val="12"/>
  </w:num>
  <w:num w:numId="25">
    <w:abstractNumId w:val="11"/>
  </w:num>
  <w:num w:numId="26">
    <w:abstractNumId w:val="27"/>
  </w:num>
  <w:num w:numId="27">
    <w:abstractNumId w:val="28"/>
  </w:num>
  <w:num w:numId="28">
    <w:abstractNumId w:val="35"/>
  </w:num>
  <w:num w:numId="29">
    <w:abstractNumId w:val="2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22"/>
  </w:num>
  <w:num w:numId="36">
    <w:abstractNumId w:val="14"/>
  </w:num>
  <w:num w:numId="37">
    <w:abstractNumId w:val="0"/>
  </w:num>
  <w:num w:numId="38">
    <w:abstractNumId w:val="0"/>
  </w:num>
  <w:num w:numId="39">
    <w:abstractNumId w:val="7"/>
  </w:num>
  <w:num w:numId="40">
    <w:abstractNumId w:val="5"/>
  </w:num>
  <w:num w:numId="41">
    <w:abstractNumId w:val="8"/>
  </w:num>
  <w:num w:numId="42">
    <w:abstractNumId w:val="25"/>
  </w:num>
  <w:num w:numId="43">
    <w:abstractNumId w:val="4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B39"/>
    <w:rsid w:val="0004464C"/>
    <w:rsid w:val="00082071"/>
    <w:rsid w:val="0008328D"/>
    <w:rsid w:val="00093BB5"/>
    <w:rsid w:val="001054C9"/>
    <w:rsid w:val="00132B39"/>
    <w:rsid w:val="00132E68"/>
    <w:rsid w:val="0017395B"/>
    <w:rsid w:val="00284D18"/>
    <w:rsid w:val="002C217E"/>
    <w:rsid w:val="0031219B"/>
    <w:rsid w:val="003464D0"/>
    <w:rsid w:val="00363AAB"/>
    <w:rsid w:val="00373B20"/>
    <w:rsid w:val="003A6E7B"/>
    <w:rsid w:val="003C0E14"/>
    <w:rsid w:val="003C6633"/>
    <w:rsid w:val="003D4D89"/>
    <w:rsid w:val="003E1DA5"/>
    <w:rsid w:val="00407CB6"/>
    <w:rsid w:val="004204D6"/>
    <w:rsid w:val="004215D6"/>
    <w:rsid w:val="0042207F"/>
    <w:rsid w:val="004D632C"/>
    <w:rsid w:val="004E268D"/>
    <w:rsid w:val="00505301"/>
    <w:rsid w:val="00542BA6"/>
    <w:rsid w:val="005B5017"/>
    <w:rsid w:val="005C2903"/>
    <w:rsid w:val="005E58F2"/>
    <w:rsid w:val="005F0497"/>
    <w:rsid w:val="005F138E"/>
    <w:rsid w:val="006027B2"/>
    <w:rsid w:val="00612F3A"/>
    <w:rsid w:val="0063171B"/>
    <w:rsid w:val="00671958"/>
    <w:rsid w:val="006B1C5D"/>
    <w:rsid w:val="006B508E"/>
    <w:rsid w:val="00731F10"/>
    <w:rsid w:val="00783021"/>
    <w:rsid w:val="007A6099"/>
    <w:rsid w:val="007E615A"/>
    <w:rsid w:val="0080167E"/>
    <w:rsid w:val="00813FA8"/>
    <w:rsid w:val="0088421F"/>
    <w:rsid w:val="008938ED"/>
    <w:rsid w:val="008A7900"/>
    <w:rsid w:val="008B3041"/>
    <w:rsid w:val="008C5D42"/>
    <w:rsid w:val="008D569A"/>
    <w:rsid w:val="008E7400"/>
    <w:rsid w:val="00934D28"/>
    <w:rsid w:val="00945254"/>
    <w:rsid w:val="00954290"/>
    <w:rsid w:val="00974943"/>
    <w:rsid w:val="009839DE"/>
    <w:rsid w:val="009B5608"/>
    <w:rsid w:val="009D0FCC"/>
    <w:rsid w:val="009D43CD"/>
    <w:rsid w:val="00A76B13"/>
    <w:rsid w:val="00A86E22"/>
    <w:rsid w:val="00B8331A"/>
    <w:rsid w:val="00B93DB3"/>
    <w:rsid w:val="00BF5AE6"/>
    <w:rsid w:val="00BF5B8E"/>
    <w:rsid w:val="00C16BD3"/>
    <w:rsid w:val="00C540E4"/>
    <w:rsid w:val="00C60B19"/>
    <w:rsid w:val="00C77BC8"/>
    <w:rsid w:val="00CB0CE3"/>
    <w:rsid w:val="00CC4AA6"/>
    <w:rsid w:val="00CD4D95"/>
    <w:rsid w:val="00CF3022"/>
    <w:rsid w:val="00CF3BD1"/>
    <w:rsid w:val="00CF5EF9"/>
    <w:rsid w:val="00D17BAD"/>
    <w:rsid w:val="00D41763"/>
    <w:rsid w:val="00D5571A"/>
    <w:rsid w:val="00D60707"/>
    <w:rsid w:val="00DA33AE"/>
    <w:rsid w:val="00DC4175"/>
    <w:rsid w:val="00DE211F"/>
    <w:rsid w:val="00E4004A"/>
    <w:rsid w:val="00E742EF"/>
    <w:rsid w:val="00E770BE"/>
    <w:rsid w:val="00F32B5A"/>
    <w:rsid w:val="00F33EFB"/>
    <w:rsid w:val="00F62096"/>
    <w:rsid w:val="00F84C84"/>
    <w:rsid w:val="00F8614C"/>
    <w:rsid w:val="00FA4034"/>
    <w:rsid w:val="00FC2B08"/>
    <w:rsid w:val="00FD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5:docId w15:val="{4CD3CBA5-9AEE-4FE9-ACE5-753FC667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096"/>
    <w:pPr>
      <w:widowControl w:val="0"/>
      <w:autoSpaceDE w:val="0"/>
      <w:autoSpaceDN w:val="0"/>
      <w:adjustRightInd w:val="0"/>
      <w:spacing w:line="240" w:lineRule="atLeast"/>
      <w:jc w:val="both"/>
      <w:textAlignment w:val="baseline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F62096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F62096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F62096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F62096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F62096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F62096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F6209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62096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F62096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62096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62096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F62096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F62096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F6209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F6209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F6209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F6209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F6209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F62096"/>
  </w:style>
  <w:style w:type="paragraph" w:customStyle="1" w:styleId="Bullet2">
    <w:name w:val="Bullet2"/>
    <w:basedOn w:val="Normal"/>
    <w:rsid w:val="00F62096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F62096"/>
    <w:pPr>
      <w:spacing w:before="80" w:line="240" w:lineRule="auto"/>
    </w:pPr>
  </w:style>
  <w:style w:type="paragraph" w:customStyle="1" w:styleId="Tabletext">
    <w:name w:val="Tabletext"/>
    <w:basedOn w:val="Normal"/>
    <w:rsid w:val="00F62096"/>
    <w:pPr>
      <w:keepLines/>
      <w:spacing w:after="120"/>
    </w:pPr>
  </w:style>
  <w:style w:type="paragraph" w:styleId="Corpodetexto">
    <w:name w:val="Body Text"/>
    <w:basedOn w:val="Normal"/>
    <w:rsid w:val="00F62096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F62096"/>
    <w:pPr>
      <w:spacing w:before="80" w:line="240" w:lineRule="auto"/>
      <w:ind w:left="1530"/>
    </w:pPr>
  </w:style>
  <w:style w:type="paragraph" w:customStyle="1" w:styleId="Bullet1">
    <w:name w:val="Bullet1"/>
    <w:basedOn w:val="Normal"/>
    <w:rsid w:val="00F62096"/>
    <w:pPr>
      <w:ind w:left="720" w:hanging="432"/>
    </w:pPr>
  </w:style>
  <w:style w:type="character" w:styleId="Refdenotaderodap">
    <w:name w:val="footnote reference"/>
    <w:basedOn w:val="Fontepargpadro"/>
    <w:semiHidden/>
    <w:rsid w:val="00F62096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F62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F62096"/>
    <w:pPr>
      <w:shd w:val="clear" w:color="auto" w:fill="000080"/>
    </w:pPr>
  </w:style>
  <w:style w:type="paragraph" w:customStyle="1" w:styleId="Paragraph4">
    <w:name w:val="Paragraph4"/>
    <w:basedOn w:val="Normal"/>
    <w:rsid w:val="00F62096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autoRedefine/>
    <w:semiHidden/>
    <w:rsid w:val="00F62096"/>
    <w:pPr>
      <w:ind w:left="600"/>
    </w:pPr>
  </w:style>
  <w:style w:type="paragraph" w:styleId="Sumrio5">
    <w:name w:val="toc 5"/>
    <w:basedOn w:val="Normal"/>
    <w:next w:val="Normal"/>
    <w:autoRedefine/>
    <w:semiHidden/>
    <w:rsid w:val="00F62096"/>
    <w:pPr>
      <w:ind w:left="800"/>
    </w:pPr>
  </w:style>
  <w:style w:type="paragraph" w:styleId="Sumrio6">
    <w:name w:val="toc 6"/>
    <w:basedOn w:val="Normal"/>
    <w:next w:val="Normal"/>
    <w:autoRedefine/>
    <w:semiHidden/>
    <w:rsid w:val="00F62096"/>
    <w:pPr>
      <w:ind w:left="1000"/>
    </w:pPr>
  </w:style>
  <w:style w:type="paragraph" w:styleId="Sumrio7">
    <w:name w:val="toc 7"/>
    <w:basedOn w:val="Normal"/>
    <w:next w:val="Normal"/>
    <w:autoRedefine/>
    <w:semiHidden/>
    <w:rsid w:val="00F62096"/>
    <w:pPr>
      <w:ind w:left="1200"/>
    </w:pPr>
  </w:style>
  <w:style w:type="paragraph" w:styleId="Sumrio8">
    <w:name w:val="toc 8"/>
    <w:basedOn w:val="Normal"/>
    <w:next w:val="Normal"/>
    <w:autoRedefine/>
    <w:semiHidden/>
    <w:rsid w:val="00F62096"/>
    <w:pPr>
      <w:ind w:left="1400"/>
    </w:pPr>
  </w:style>
  <w:style w:type="paragraph" w:styleId="Sumrio9">
    <w:name w:val="toc 9"/>
    <w:basedOn w:val="Normal"/>
    <w:next w:val="Normal"/>
    <w:autoRedefine/>
    <w:semiHidden/>
    <w:rsid w:val="00F62096"/>
    <w:pPr>
      <w:ind w:left="1600"/>
    </w:pPr>
  </w:style>
  <w:style w:type="paragraph" w:customStyle="1" w:styleId="MainTitle">
    <w:name w:val="Main Title"/>
    <w:basedOn w:val="Normal"/>
    <w:rsid w:val="00F62096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F62096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F62096"/>
    <w:pPr>
      <w:widowControl/>
      <w:spacing w:before="120" w:line="240" w:lineRule="auto"/>
    </w:pPr>
  </w:style>
  <w:style w:type="paragraph" w:customStyle="1" w:styleId="Bullet">
    <w:name w:val="Bullet"/>
    <w:basedOn w:val="Normal"/>
    <w:rsid w:val="00F62096"/>
    <w:pPr>
      <w:widowControl/>
      <w:numPr>
        <w:numId w:val="42"/>
      </w:numPr>
      <w:tabs>
        <w:tab w:val="left" w:pos="720"/>
      </w:tabs>
      <w:spacing w:before="120" w:line="240" w:lineRule="auto"/>
      <w:ind w:right="360"/>
    </w:pPr>
  </w:style>
  <w:style w:type="paragraph" w:customStyle="1" w:styleId="InfoBlue">
    <w:name w:val="InfoBlue"/>
    <w:basedOn w:val="Normal"/>
    <w:next w:val="Corpodetexto"/>
    <w:autoRedefine/>
    <w:rsid w:val="001054C9"/>
    <w:pPr>
      <w:numPr>
        <w:numId w:val="44"/>
      </w:numPr>
      <w:tabs>
        <w:tab w:val="left" w:pos="540"/>
        <w:tab w:val="left" w:pos="1260"/>
      </w:tabs>
      <w:spacing w:after="120"/>
    </w:pPr>
    <w:rPr>
      <w:iCs/>
      <w:sz w:val="24"/>
      <w:szCs w:val="24"/>
      <w:lang w:val="pt-BR"/>
    </w:rPr>
  </w:style>
  <w:style w:type="character" w:styleId="Hyperlink">
    <w:name w:val="Hyperlink"/>
    <w:basedOn w:val="Fontepargpadro"/>
    <w:rsid w:val="00F62096"/>
    <w:rPr>
      <w:color w:val="0000FF"/>
      <w:u w:val="single"/>
    </w:rPr>
  </w:style>
  <w:style w:type="paragraph" w:customStyle="1" w:styleId="infoblue0">
    <w:name w:val="infoblue"/>
    <w:basedOn w:val="Normal"/>
    <w:rsid w:val="00F62096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F62096"/>
  </w:style>
  <w:style w:type="character" w:customStyle="1" w:styleId="tw4winExternal">
    <w:name w:val="tw4winExternal"/>
    <w:basedOn w:val="Fontepargpadro"/>
    <w:rsid w:val="00F62096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F62096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F62096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F62096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F62096"/>
    <w:rPr>
      <w:color w:val="0000FF"/>
    </w:rPr>
  </w:style>
  <w:style w:type="character" w:customStyle="1" w:styleId="tw4winPopup">
    <w:name w:val="tw4winPopup"/>
    <w:rsid w:val="00F62096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F62096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F62096"/>
    <w:rPr>
      <w:rFonts w:ascii="Courier New" w:hAnsi="Courier New"/>
      <w:noProof/>
      <w:color w:val="800000"/>
    </w:rPr>
  </w:style>
  <w:style w:type="paragraph" w:customStyle="1" w:styleId="Listabul">
    <w:name w:val="Listabul"/>
    <w:basedOn w:val="Lista"/>
    <w:rsid w:val="00C77BC8"/>
    <w:pPr>
      <w:widowControl/>
      <w:numPr>
        <w:numId w:val="39"/>
      </w:numPr>
      <w:tabs>
        <w:tab w:val="clear" w:pos="1069"/>
        <w:tab w:val="left" w:pos="1021"/>
      </w:tabs>
      <w:autoSpaceDE/>
      <w:autoSpaceDN/>
      <w:adjustRightInd/>
      <w:spacing w:before="60" w:line="240" w:lineRule="auto"/>
      <w:textAlignment w:val="auto"/>
    </w:pPr>
    <w:rPr>
      <w:rFonts w:ascii="Arial" w:hAnsi="Arial"/>
      <w:color w:val="000000"/>
      <w:lang w:val="pt-BR" w:eastAsia="pt-BR"/>
    </w:rPr>
  </w:style>
  <w:style w:type="paragraph" w:styleId="Lista">
    <w:name w:val="List"/>
    <w:basedOn w:val="Normal"/>
    <w:rsid w:val="00C77BC8"/>
    <w:pPr>
      <w:ind w:left="283" w:hanging="283"/>
    </w:pPr>
  </w:style>
  <w:style w:type="paragraph" w:customStyle="1" w:styleId="Textotabela">
    <w:name w:val="Texto tabela"/>
    <w:basedOn w:val="Normal"/>
    <w:rsid w:val="00C77BC8"/>
    <w:pPr>
      <w:widowControl/>
      <w:autoSpaceDE/>
      <w:autoSpaceDN/>
      <w:adjustRightInd/>
      <w:spacing w:before="60" w:after="60" w:line="240" w:lineRule="auto"/>
      <w:textAlignment w:val="auto"/>
    </w:pPr>
    <w:rPr>
      <w:rFonts w:ascii="Arial" w:hAnsi="Arial"/>
      <w:snapToGrid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07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707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fc\Dropbox\UFC%20Quixada\Qualidade\QualidadeSoftware_2010_1\Aula6_CMM_CMMI_MPSBR\ModeloProcessos\Docs\Site%20N&#195;&#173;vel%20E\MPS-BR\guidances\templates\resources\Template-AtaReuni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Template-AtaReuniao</Template>
  <TotalTime>3</TotalTime>
  <Pages>1</Pages>
  <Words>138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Company>&lt;Nome da Empresa&gt;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&lt;Nome do Projeto&gt;</dc:subject>
  <dc:creator>ufc</dc:creator>
  <cp:lastModifiedBy>Multitec JF</cp:lastModifiedBy>
  <cp:revision>3</cp:revision>
  <cp:lastPrinted>2001-03-15T17:26:00Z</cp:lastPrinted>
  <dcterms:created xsi:type="dcterms:W3CDTF">2017-03-13T10:53:00Z</dcterms:created>
  <dcterms:modified xsi:type="dcterms:W3CDTF">2017-03-27T19:23:00Z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1013410101</vt:i4>
  </property>
  <property fmtid="{D5CDD505-2E9C-101B-9397-08002B2CF9AE}" pid="3" name="_EmailSubject">
    <vt:lpwstr>templates</vt:lpwstr>
  </property>
  <property fmtid="{D5CDD505-2E9C-101B-9397-08002B2CF9AE}" pid="4" name="_AuthorEmail">
    <vt:lpwstr>belchior@bnb.gov.br</vt:lpwstr>
  </property>
  <property fmtid="{D5CDD505-2E9C-101B-9397-08002B2CF9AE}" pid="5" name="_AuthorEmailDisplayName">
    <vt:lpwstr>Arnaldo Dias BELCHIOR F059455</vt:lpwstr>
  </property>
  <property fmtid="{D5CDD505-2E9C-101B-9397-08002B2CF9AE}" pid="6" name="_ReviewingToolsShownOnce">
    <vt:lpwstr/>
  </property>
</Properties>
</file>